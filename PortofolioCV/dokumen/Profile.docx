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7F041" w14:textId="6E92B50C" w:rsidR="00D06709" w:rsidRPr="00B71AEB" w:rsidRDefault="003F3845" w:rsidP="005525B6">
      <w:pPr>
        <w:rPr>
          <w:rFonts w:ascii="Yu Gothic Light" w:eastAsia="Yu Gothic Light" w:hAnsi="Yu Gothic Light"/>
          <w:color w:val="000000" w:themeColor="text1"/>
          <w:sz w:val="18"/>
          <w:szCs w:val="18"/>
        </w:rPr>
      </w:pPr>
      <w:r w:rsidRPr="00B71AEB">
        <w:rPr>
          <w:rFonts w:ascii="Yu Gothic Light" w:eastAsia="Yu Gothic Light" w:hAnsi="Yu Gothic Light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387CDB" wp14:editId="44CDA084">
                <wp:simplePos x="0" y="0"/>
                <wp:positionH relativeFrom="column">
                  <wp:posOffset>4362450</wp:posOffset>
                </wp:positionH>
                <wp:positionV relativeFrom="paragraph">
                  <wp:posOffset>-452120</wp:posOffset>
                </wp:positionV>
                <wp:extent cx="2987749" cy="11106150"/>
                <wp:effectExtent l="0" t="0" r="2222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749" cy="11106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8509D" id="Rectangle 3" o:spid="_x0000_s1026" style="position:absolute;margin-left:343.5pt;margin-top:-35.6pt;width:235.25pt;height:874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" fillcolor="#ededed [662]" strokecolor="white [3212]" strokeweight=".5pt"/>
            </w:pict>
          </mc:Fallback>
        </mc:AlternateContent>
      </w:r>
    </w:p>
    <w:tbl>
      <w:tblPr>
        <w:tblStyle w:val="TableGrid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379"/>
        <w:gridCol w:w="851"/>
        <w:gridCol w:w="3827"/>
      </w:tblGrid>
      <w:tr w:rsidR="00B71AEB" w:rsidRPr="00B71AEB" w14:paraId="25682474" w14:textId="77777777" w:rsidTr="00407989">
        <w:trPr>
          <w:trHeight w:val="1472"/>
        </w:trPr>
        <w:tc>
          <w:tcPr>
            <w:tcW w:w="11057" w:type="dxa"/>
            <w:gridSpan w:val="3"/>
          </w:tcPr>
          <w:p w14:paraId="0D1865DC" w14:textId="35A8AF80" w:rsidR="005525B6" w:rsidRPr="00B71AEB" w:rsidRDefault="003F3845" w:rsidP="005525B6">
            <w:pPr>
              <w:pStyle w:val="Heading2"/>
              <w:rPr>
                <w:rFonts w:ascii="Yu Gothic Light" w:eastAsia="Yu Gothic Light" w:hAnsi="Yu Gothic Light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6589BDD" wp14:editId="0A2C8964">
                      <wp:extent cx="4400550" cy="904875"/>
                      <wp:effectExtent l="0" t="0" r="19050" b="2857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0550" cy="9048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1339B1" w14:textId="77777777" w:rsidR="008E3F1F" w:rsidRPr="005525B6" w:rsidRDefault="008E3F1F" w:rsidP="005525B6">
                                  <w:pPr>
                                    <w:pStyle w:val="Heading1"/>
                                    <w:rPr>
                                      <w:rFonts w:ascii="Yu Gothic Light" w:eastAsia="Yu Gothic Light" w:hAnsi="Yu Gothic Light"/>
                                      <w:sz w:val="48"/>
                                      <w:szCs w:val="24"/>
                                    </w:rPr>
                                  </w:pPr>
                                  <w:r w:rsidRPr="005525B6">
                                    <w:rPr>
                                      <w:rFonts w:ascii="Yu Gothic Light" w:eastAsia="Yu Gothic Light" w:hAnsi="Yu Gothic Light"/>
                                      <w:caps w:val="0"/>
                                      <w:sz w:val="48"/>
                                      <w:szCs w:val="24"/>
                                    </w:rPr>
                                    <w:t>FATHIYA NURAINI FAHMA</w:t>
                                  </w:r>
                                </w:p>
                                <w:p w14:paraId="0C991C30" w14:textId="77777777" w:rsidR="008E3F1F" w:rsidRPr="005525B6" w:rsidRDefault="008E3F1F" w:rsidP="005525B6">
                                  <w:pPr>
                                    <w:jc w:val="center"/>
                                    <w:rPr>
                                      <w:rFonts w:ascii="Yu Gothic Light" w:eastAsia="Yu Gothic Light" w:hAnsi="Yu Gothic Light"/>
                                      <w:spacing w:val="20"/>
                                      <w:sz w:val="18"/>
                                      <w:szCs w:val="22"/>
                                    </w:rPr>
                                  </w:pPr>
                                  <w:r w:rsidRPr="005525B6">
                                    <w:rPr>
                                      <w:rFonts w:ascii="Yu Gothic Light" w:eastAsia="Yu Gothic Light" w:hAnsi="Yu Gothic Light"/>
                                      <w:spacing w:val="20"/>
                                      <w:sz w:val="22"/>
                                      <w:szCs w:val="14"/>
                                    </w:rPr>
                                    <w:t>JUNIOR PROGRAMMER &amp; STAFF ADMINISTRASI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6589B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346.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" fillcolor="white [3201]" strokecolor="#dbdbdb [1302]" strokeweight="1pt">
                      <v:textbox>
                        <w:txbxContent>
                          <w:p w14:paraId="501339B1" w14:textId="77777777" w:rsidR="008E3F1F" w:rsidRPr="005525B6" w:rsidRDefault="008E3F1F" w:rsidP="005525B6">
                            <w:pPr>
                              <w:pStyle w:val="Heading1"/>
                              <w:rPr>
                                <w:rFonts w:ascii="Yu Gothic Light" w:eastAsia="Yu Gothic Light" w:hAnsi="Yu Gothic Light"/>
                                <w:sz w:val="48"/>
                                <w:szCs w:val="24"/>
                              </w:rPr>
                            </w:pPr>
                            <w:r w:rsidRPr="005525B6">
                              <w:rPr>
                                <w:rFonts w:ascii="Yu Gothic Light" w:eastAsia="Yu Gothic Light" w:hAnsi="Yu Gothic Light"/>
                                <w:caps w:val="0"/>
                                <w:sz w:val="48"/>
                                <w:szCs w:val="24"/>
                              </w:rPr>
                              <w:t>FATHIYA NURAINI FAHMA</w:t>
                            </w:r>
                          </w:p>
                          <w:p w14:paraId="0C991C30" w14:textId="77777777" w:rsidR="008E3F1F" w:rsidRPr="005525B6" w:rsidRDefault="008E3F1F" w:rsidP="005525B6">
                            <w:pPr>
                              <w:jc w:val="center"/>
                              <w:rPr>
                                <w:rFonts w:ascii="Yu Gothic Light" w:eastAsia="Yu Gothic Light" w:hAnsi="Yu Gothic Light"/>
                                <w:spacing w:val="20"/>
                                <w:sz w:val="18"/>
                                <w:szCs w:val="22"/>
                              </w:rPr>
                            </w:pPr>
                            <w:r w:rsidRPr="005525B6">
                              <w:rPr>
                                <w:rFonts w:ascii="Yu Gothic Light" w:eastAsia="Yu Gothic Light" w:hAnsi="Yu Gothic Light"/>
                                <w:spacing w:val="20"/>
                                <w:sz w:val="22"/>
                                <w:szCs w:val="14"/>
                              </w:rPr>
                              <w:t>JUNIOR PROGRAMMER &amp; STAFF ADMINISTRASI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91A6A2E" w14:textId="0EDB45FB" w:rsidR="005525B6" w:rsidRPr="00B71AEB" w:rsidRDefault="005525B6" w:rsidP="005525B6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71AEB" w:rsidRPr="00B71AEB" w14:paraId="3C106C89" w14:textId="77777777" w:rsidTr="00407989">
        <w:trPr>
          <w:trHeight w:val="426"/>
        </w:trPr>
        <w:tc>
          <w:tcPr>
            <w:tcW w:w="6379" w:type="dxa"/>
            <w:tcBorders>
              <w:bottom w:val="single" w:sz="8" w:space="0" w:color="2C3B57" w:themeColor="text2"/>
            </w:tcBorders>
            <w:vAlign w:val="bottom"/>
          </w:tcPr>
          <w:p w14:paraId="384A42B5" w14:textId="13CEEA83" w:rsidR="00560EA0" w:rsidRPr="00B71AEB" w:rsidRDefault="00DC010E" w:rsidP="005525B6">
            <w:pPr>
              <w:pStyle w:val="Heading3"/>
              <w:rPr>
                <w:rFonts w:ascii="Yu Gothic Light" w:eastAsia="Yu Gothic Light" w:hAnsi="Yu Gothic Light"/>
                <w:color w:val="000000" w:themeColor="text1"/>
                <w:spacing w:val="30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pacing w:val="30"/>
                <w:sz w:val="18"/>
                <w:szCs w:val="18"/>
              </w:rPr>
              <w:t>Profile</w:t>
            </w:r>
          </w:p>
        </w:tc>
        <w:tc>
          <w:tcPr>
            <w:tcW w:w="851" w:type="dxa"/>
            <w:vAlign w:val="bottom"/>
          </w:tcPr>
          <w:p w14:paraId="13EDDB65" w14:textId="77777777" w:rsidR="00560EA0" w:rsidRPr="00B71AEB" w:rsidRDefault="00560EA0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  <w:vAlign w:val="bottom"/>
          </w:tcPr>
          <w:p w14:paraId="270669AA" w14:textId="77C2F8FC" w:rsidR="00560EA0" w:rsidRPr="00B71AEB" w:rsidRDefault="007149A4" w:rsidP="005525B6">
            <w:pPr>
              <w:pStyle w:val="Heading3"/>
              <w:rPr>
                <w:rFonts w:ascii="Yu Gothic Light" w:eastAsia="Yu Gothic Light" w:hAnsi="Yu Gothic Light"/>
                <w:color w:val="000000" w:themeColor="text1"/>
                <w:spacing w:val="30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pacing w:val="30"/>
                <w:sz w:val="18"/>
                <w:szCs w:val="18"/>
              </w:rPr>
              <w:t>info</w:t>
            </w:r>
          </w:p>
        </w:tc>
      </w:tr>
      <w:tr w:rsidR="00B71AEB" w:rsidRPr="00B71AEB" w14:paraId="5BE7DF99" w14:textId="77777777" w:rsidTr="00407989">
        <w:trPr>
          <w:trHeight w:val="1684"/>
        </w:trPr>
        <w:tc>
          <w:tcPr>
            <w:tcW w:w="6379" w:type="dxa"/>
            <w:tcBorders>
              <w:top w:val="single" w:sz="8" w:space="0" w:color="2C3B57" w:themeColor="text2"/>
            </w:tcBorders>
          </w:tcPr>
          <w:p w14:paraId="5D208C13" w14:textId="3F74819D" w:rsidR="00AD6FA4" w:rsidRPr="00B71AEB" w:rsidRDefault="002E737B" w:rsidP="005525B6">
            <w:pPr>
              <w:pStyle w:val="Text"/>
              <w:spacing w:before="240" w:line="240" w:lineRule="auto"/>
              <w:jc w:val="both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Hi, I'm 25th years old (in July). I have a passion in the computer field since I was in elementary school. At the first time, I studied Microsoft Office and basic knowledge about computers and networks. As technology develops, passion in this field is increasing. I have a great desire to master any programming language to create an application program on a computer. Currently studying and exploring HTML and CSS (bootstrap), PHP programming language along with frameworks, </w:t>
            </w:r>
            <w:proofErr w:type="spellStart"/>
            <w:r w:rsidRPr="00B71AEB">
              <w:rPr>
                <w:rFonts w:ascii="Yu Gothic Light" w:eastAsia="Yu Gothic Light" w:hAnsi="Yu Gothic Light" w:cs="Segoe UI"/>
                <w:color w:val="000000" w:themeColor="text1"/>
                <w:sz w:val="18"/>
                <w:szCs w:val="18"/>
                <w:shd w:val="clear" w:color="auto" w:fill="FFFFFF"/>
              </w:rPr>
              <w:t>mysql</w:t>
            </w:r>
            <w:proofErr w:type="spellEnd"/>
            <w:r w:rsidRPr="00B71AEB">
              <w:rPr>
                <w:rFonts w:ascii="Yu Gothic Light" w:eastAsia="Yu Gothic Light" w:hAnsi="Yu Gothic Light" w:cs="Segoe UI"/>
                <w:color w:val="000000" w:themeColor="text1"/>
                <w:sz w:val="18"/>
                <w:szCs w:val="18"/>
                <w:shd w:val="clear" w:color="auto" w:fill="FFFFFF"/>
              </w:rPr>
              <w:t xml:space="preserve"> databases, and git. But, I admit, I still have a lot to learn.</w:t>
            </w:r>
          </w:p>
        </w:tc>
        <w:tc>
          <w:tcPr>
            <w:tcW w:w="851" w:type="dxa"/>
            <w:vMerge w:val="restart"/>
            <w:vAlign w:val="center"/>
          </w:tcPr>
          <w:p w14:paraId="44AA999B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B00E10E" w14:textId="77777777" w:rsidR="00AD6FA4" w:rsidRPr="00B71AEB" w:rsidRDefault="00AD6FA4" w:rsidP="005525B6">
            <w:pPr>
              <w:ind w:left="141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  <w:p w14:paraId="09EB528F" w14:textId="77777777" w:rsidR="00B50C4B" w:rsidRPr="00B71AEB" w:rsidRDefault="007149A4" w:rsidP="005525B6">
            <w:pPr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  <w:p w14:paraId="6814060D" w14:textId="584EC372" w:rsidR="007149A4" w:rsidRPr="00B71AEB" w:rsidRDefault="007149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Jalan </w:t>
            </w:r>
            <w:proofErr w:type="spellStart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Cakrawijaya</w:t>
            </w:r>
            <w:proofErr w:type="spellEnd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VIIA, </w:t>
            </w:r>
            <w:proofErr w:type="spellStart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Cipinang</w:t>
            </w:r>
            <w:proofErr w:type="spellEnd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Muara</w:t>
            </w:r>
            <w:proofErr w:type="spellEnd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, Jakarta Timur, Indonesia </w:t>
            </w:r>
          </w:p>
          <w:p w14:paraId="62E79320" w14:textId="77777777" w:rsidR="007149A4" w:rsidRPr="00B71AEB" w:rsidRDefault="007149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13420</w:t>
            </w:r>
          </w:p>
          <w:p w14:paraId="5B3104F8" w14:textId="77777777" w:rsidR="007149A4" w:rsidRPr="00B71AEB" w:rsidRDefault="007149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  <w:p w14:paraId="2B5CB078" w14:textId="77777777" w:rsidR="007149A4" w:rsidRPr="00B71AEB" w:rsidRDefault="007149A4" w:rsidP="005525B6">
            <w:pPr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PHONE</w:t>
            </w:r>
          </w:p>
          <w:p w14:paraId="405C4C23" w14:textId="0D60FC66" w:rsidR="00175DCA" w:rsidRPr="00B71AEB" w:rsidRDefault="007149A4" w:rsidP="005525B6">
            <w:pPr>
              <w:pStyle w:val="ListParagraph"/>
              <w:numPr>
                <w:ilvl w:val="0"/>
                <w:numId w:val="13"/>
              </w:numPr>
              <w:tabs>
                <w:tab w:val="clear" w:pos="720"/>
                <w:tab w:val="num" w:pos="283"/>
              </w:tabs>
              <w:spacing w:after="240" w:line="240" w:lineRule="auto"/>
              <w:ind w:left="425" w:hanging="425"/>
              <w:rPr>
                <w:rFonts w:ascii="Yu Gothic Light" w:eastAsia="Yu Gothic Light" w:hAnsi="Yu Gothic Light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sz w:val="18"/>
                <w:szCs w:val="18"/>
              </w:rPr>
              <w:t>089</w:t>
            </w:r>
            <w:r w:rsidR="00175DCA" w:rsidRPr="00B71AEB">
              <w:rPr>
                <w:rFonts w:ascii="Yu Gothic Light" w:eastAsia="Yu Gothic Light" w:hAnsi="Yu Gothic Light"/>
                <w:sz w:val="18"/>
                <w:szCs w:val="18"/>
              </w:rPr>
              <w:t>6 – 0571 – 6991</w:t>
            </w:r>
          </w:p>
          <w:p w14:paraId="107D5060" w14:textId="77777777" w:rsidR="00175DCA" w:rsidRPr="00B71AEB" w:rsidRDefault="00175DCA" w:rsidP="005525B6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283"/>
              </w:tabs>
              <w:spacing w:after="240" w:line="240" w:lineRule="auto"/>
              <w:ind w:left="425" w:hanging="425"/>
              <w:rPr>
                <w:rFonts w:ascii="Yu Gothic Light" w:eastAsia="Yu Gothic Light" w:hAnsi="Yu Gothic Light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sz w:val="18"/>
                <w:szCs w:val="18"/>
              </w:rPr>
              <w:t xml:space="preserve">0899 – 061 – 8445 </w:t>
            </w:r>
          </w:p>
          <w:p w14:paraId="34E5631C" w14:textId="4B9C0F6F" w:rsidR="00175DCA" w:rsidRPr="00B71AEB" w:rsidRDefault="00175DCA" w:rsidP="005525B6">
            <w:pPr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  <w:p w14:paraId="7FCB89DA" w14:textId="77705EF0" w:rsidR="00175DCA" w:rsidRPr="00B71AEB" w:rsidRDefault="00175DCA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4731AF32" wp14:editId="1E260DFF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15240</wp:posOffset>
                  </wp:positionV>
                  <wp:extent cx="138430" cy="138430"/>
                  <wp:effectExtent l="0" t="0" r="0" b="0"/>
                  <wp:wrapTight wrapText="bothSides">
                    <wp:wrapPolygon edited="0">
                      <wp:start x="0" y="0"/>
                      <wp:lineTo x="0" y="17835"/>
                      <wp:lineTo x="17835" y="17835"/>
                      <wp:lineTo x="1783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ma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fathiyafahma175@gmail.com </w:t>
            </w:r>
          </w:p>
          <w:p w14:paraId="2CF71E5E" w14:textId="5C8ED265" w:rsidR="003100FC" w:rsidRPr="00B71AEB" w:rsidRDefault="003100FC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  <w:p w14:paraId="6E2A51D8" w14:textId="2D850929" w:rsidR="003100FC" w:rsidRPr="00B71AEB" w:rsidRDefault="003100FC" w:rsidP="005525B6">
            <w:pPr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DATE/ PLACE OF BIRTH</w:t>
            </w:r>
          </w:p>
          <w:p w14:paraId="12C11935" w14:textId="77777777" w:rsidR="00175DCA" w:rsidRPr="00B71AEB" w:rsidRDefault="003100FC" w:rsidP="005525B6">
            <w:pPr>
              <w:spacing w:after="24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July 5th, 1995 </w:t>
            </w:r>
            <w:proofErr w:type="spellStart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Cilacap</w:t>
            </w:r>
            <w:proofErr w:type="spellEnd"/>
          </w:p>
          <w:p w14:paraId="4D5E3871" w14:textId="77777777" w:rsidR="003100FC" w:rsidRPr="00B71AEB" w:rsidRDefault="003100FC" w:rsidP="005525B6">
            <w:pPr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NATIONALITY</w:t>
            </w:r>
          </w:p>
          <w:p w14:paraId="1104D369" w14:textId="25FCAB76" w:rsidR="003100FC" w:rsidRPr="00B71AEB" w:rsidRDefault="003100FC" w:rsidP="005525B6">
            <w:pPr>
              <w:spacing w:after="24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proofErr w:type="spellStart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Warga</w:t>
            </w:r>
            <w:proofErr w:type="spellEnd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Negara Indonesia</w:t>
            </w:r>
          </w:p>
          <w:p w14:paraId="694A823D" w14:textId="34ED766D" w:rsidR="00042B55" w:rsidRPr="00B71AEB" w:rsidRDefault="00042B55" w:rsidP="005525B6">
            <w:pPr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LINKS</w:t>
            </w:r>
          </w:p>
          <w:p w14:paraId="5E5F20FF" w14:textId="04B76C46" w:rsidR="00042B55" w:rsidRPr="00B71AEB" w:rsidRDefault="00DC010E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647DDD18" wp14:editId="247359BC">
                  <wp:extent cx="152381" cy="152381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stagr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i</w:t>
            </w:r>
            <w:r w:rsidR="00042B55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nstagram.com/fathiya.nf</w:t>
            </w:r>
          </w:p>
          <w:p w14:paraId="4934EE00" w14:textId="2E7D06D8" w:rsidR="00042B55" w:rsidRPr="00B71AEB" w:rsidRDefault="00DC010E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79DF5F2B" wp14:editId="07E57912">
                  <wp:extent cx="152381" cy="152381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aceboo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</w:t>
            </w:r>
            <w:r w:rsidR="00407989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f</w:t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acebook.com/</w:t>
            </w:r>
            <w:proofErr w:type="spellStart"/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fathiyafahma</w:t>
            </w:r>
            <w:proofErr w:type="spellEnd"/>
          </w:p>
          <w:p w14:paraId="4EB39F02" w14:textId="2733B769" w:rsidR="00042B55" w:rsidRPr="00B71AEB" w:rsidRDefault="00DC010E" w:rsidP="005525B6">
            <w:pPr>
              <w:spacing w:after="24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774E13B9" wp14:editId="24ED2267">
                  <wp:extent cx="152381" cy="152381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i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7989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</w:t>
            </w:r>
            <w:r w:rsidR="00407989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github.com/</w:t>
            </w:r>
            <w:proofErr w:type="spellStart"/>
            <w:r w:rsidR="00407989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FathiyaFahma</w:t>
            </w:r>
            <w:proofErr w:type="spellEnd"/>
            <w:r w:rsidR="00407989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407989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myportofolio.git</w:t>
            </w:r>
            <w:proofErr w:type="spellEnd"/>
            <w:r w:rsidR="00407989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71AEB" w:rsidRPr="00B71AEB" w14:paraId="18B37101" w14:textId="77777777" w:rsidTr="00407989">
        <w:trPr>
          <w:trHeight w:val="567"/>
        </w:trPr>
        <w:tc>
          <w:tcPr>
            <w:tcW w:w="6379" w:type="dxa"/>
            <w:tcBorders>
              <w:bottom w:val="single" w:sz="8" w:space="0" w:color="2C3B57" w:themeColor="text2"/>
            </w:tcBorders>
            <w:vAlign w:val="bottom"/>
          </w:tcPr>
          <w:p w14:paraId="6979E28C" w14:textId="0AB88829" w:rsidR="00AD6FA4" w:rsidRPr="00B71AEB" w:rsidRDefault="008E3F1F" w:rsidP="005525B6">
            <w:pPr>
              <w:pStyle w:val="Heading3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Yu Gothic Light" w:eastAsia="Yu Gothic Light" w:hAnsi="Yu Gothic Light"/>
                  <w:color w:val="000000" w:themeColor="text1"/>
                  <w:sz w:val="18"/>
                  <w:szCs w:val="18"/>
                </w:rPr>
                <w:id w:val="1813675065"/>
                <w:placeholder>
                  <w:docPart w:val="5EC14CFB49804A59A81CF67A2946FA79"/>
                </w:placeholder>
                <w:temporary/>
                <w:showingPlcHdr/>
                <w15:appearance w15:val="hidden"/>
              </w:sdtPr>
              <w:sdtContent>
                <w:r w:rsidR="00FA4DB0" w:rsidRPr="00B71AEB">
                  <w:rPr>
                    <w:rFonts w:ascii="Yu Gothic Light" w:eastAsia="Yu Gothic Light" w:hAnsi="Yu Gothic Light"/>
                    <w:color w:val="000000" w:themeColor="text1"/>
                    <w:spacing w:val="30"/>
                    <w:sz w:val="18"/>
                    <w:szCs w:val="18"/>
                  </w:rPr>
                  <w:t>Experience</w:t>
                </w:r>
              </w:sdtContent>
            </w:sdt>
          </w:p>
        </w:tc>
        <w:tc>
          <w:tcPr>
            <w:tcW w:w="851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3F4F944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0B6876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</w:tr>
      <w:tr w:rsidR="00B71AEB" w:rsidRPr="00B71AEB" w14:paraId="06EB54AF" w14:textId="77777777" w:rsidTr="00407989">
        <w:trPr>
          <w:trHeight w:val="567"/>
        </w:trPr>
        <w:tc>
          <w:tcPr>
            <w:tcW w:w="6379" w:type="dxa"/>
            <w:tcBorders>
              <w:top w:val="single" w:sz="8" w:space="0" w:color="2C3B57" w:themeColor="text2"/>
            </w:tcBorders>
          </w:tcPr>
          <w:p w14:paraId="7B168EEE" w14:textId="799BEBF5" w:rsidR="00AD6FA4" w:rsidRPr="00B71AEB" w:rsidRDefault="002E737B" w:rsidP="005525B6">
            <w:pPr>
              <w:pStyle w:val="Text"/>
              <w:spacing w:before="240" w:line="240" w:lineRule="auto"/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Staff Administration</w:t>
            </w:r>
            <w:r w:rsidR="00E82A4F"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 at </w:t>
            </w: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LSP </w:t>
            </w:r>
            <w:proofErr w:type="spellStart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Insepctor</w:t>
            </w:r>
            <w:proofErr w:type="spellEnd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 Indonesia</w:t>
            </w:r>
          </w:p>
          <w:p w14:paraId="342F6517" w14:textId="77777777" w:rsidR="002E737B" w:rsidRPr="00B71AEB" w:rsidRDefault="00E82A4F" w:rsidP="005525B6">
            <w:pPr>
              <w:pStyle w:val="Text"/>
              <w:spacing w:line="240" w:lineRule="auto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Oct 2015 – Apr 2016</w:t>
            </w:r>
            <w:bookmarkStart w:id="0" w:name="_GoBack"/>
            <w:bookmarkEnd w:id="0"/>
          </w:p>
          <w:p w14:paraId="1F2B583F" w14:textId="1A697629" w:rsidR="00E82A4F" w:rsidRPr="00B71AEB" w:rsidRDefault="00E82A4F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Management of office equipment</w:t>
            </w:r>
          </w:p>
          <w:p w14:paraId="5CE5256D" w14:textId="622B3272" w:rsidR="00E82A4F" w:rsidRPr="00B71AEB" w:rsidRDefault="00E82A4F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Maintaining a clean and enjoyable working environment</w:t>
            </w:r>
          </w:p>
          <w:p w14:paraId="5DD9BDCF" w14:textId="2FC85BCF" w:rsidR="00E82A4F" w:rsidRPr="00B71AEB" w:rsidRDefault="00E82A4F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Handling external or internal communication or management systems</w:t>
            </w:r>
          </w:p>
          <w:p w14:paraId="055387AB" w14:textId="4DF09156" w:rsidR="00E82A4F" w:rsidRPr="00B71AEB" w:rsidRDefault="00E82A4F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Managing clerical or other administrative staff</w:t>
            </w:r>
          </w:p>
          <w:p w14:paraId="708859F3" w14:textId="40D3DFE6" w:rsidR="00E82A4F" w:rsidRPr="00B71AEB" w:rsidRDefault="00E82A4F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Organizing, arranging, and coordinating meetings</w:t>
            </w:r>
          </w:p>
          <w:p w14:paraId="2269DA38" w14:textId="664F07F1" w:rsidR="00AB6046" w:rsidRPr="00B71AEB" w:rsidRDefault="00E82A4F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Sorting and making office income and expense reports</w:t>
            </w:r>
          </w:p>
          <w:p w14:paraId="00F0A383" w14:textId="77777777" w:rsidR="005525B6" w:rsidRPr="00B71AEB" w:rsidRDefault="005525B6" w:rsidP="005525B6">
            <w:pPr>
              <w:pStyle w:val="Text"/>
              <w:spacing w:line="240" w:lineRule="auto"/>
              <w:ind w:left="426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  <w:p w14:paraId="4E1D799E" w14:textId="77777777" w:rsidR="00AB6046" w:rsidRPr="00B71AEB" w:rsidRDefault="00AB6046" w:rsidP="005525B6">
            <w:pPr>
              <w:pStyle w:val="Text"/>
              <w:spacing w:line="240" w:lineRule="auto"/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Staff Administration/ Web Developer intern (basic application program) at Badan </w:t>
            </w:r>
            <w:proofErr w:type="spellStart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Wakaf</w:t>
            </w:r>
            <w:proofErr w:type="spellEnd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 Al-Qur'an</w:t>
            </w:r>
          </w:p>
          <w:p w14:paraId="759DE8D5" w14:textId="5B0B435B" w:rsidR="00E82A4F" w:rsidRPr="00B71AEB" w:rsidRDefault="00AB6046" w:rsidP="005525B6">
            <w:pPr>
              <w:pStyle w:val="Text"/>
              <w:spacing w:line="240" w:lineRule="auto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July</w:t>
            </w:r>
            <w:r w:rsidR="00E82A4F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201</w:t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6</w:t>
            </w:r>
            <w:r w:rsidR="00E82A4F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– </w:t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Jul</w:t>
            </w:r>
            <w:r w:rsidR="00E82A4F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 201</w:t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7</w:t>
            </w:r>
          </w:p>
          <w:p w14:paraId="2AFCE874" w14:textId="3EE80B2E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Create a customer data input web</w:t>
            </w:r>
          </w:p>
          <w:p w14:paraId="436E82C9" w14:textId="45F49CDF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Manage web data input web</w:t>
            </w:r>
          </w:p>
          <w:p w14:paraId="019C1EEF" w14:textId="437F33A6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Create a customer data input database</w:t>
            </w:r>
          </w:p>
          <w:p w14:paraId="537D5E3C" w14:textId="2ABD8ED7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Sorting and making office income and expense reports</w:t>
            </w:r>
          </w:p>
          <w:p w14:paraId="451D9510" w14:textId="77777777" w:rsidR="005525B6" w:rsidRPr="00B71AEB" w:rsidRDefault="005525B6" w:rsidP="005525B6">
            <w:pPr>
              <w:pStyle w:val="Text"/>
              <w:spacing w:line="240" w:lineRule="auto"/>
              <w:ind w:left="426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  <w:p w14:paraId="487E2FE6" w14:textId="77777777" w:rsidR="00AB6046" w:rsidRPr="00B71AEB" w:rsidRDefault="00AB6046" w:rsidP="005525B6">
            <w:pPr>
              <w:pStyle w:val="Text"/>
              <w:spacing w:line="240" w:lineRule="auto"/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Staff Administration at PESAT </w:t>
            </w:r>
            <w:proofErr w:type="spellStart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Bimbel</w:t>
            </w:r>
            <w:proofErr w:type="spellEnd"/>
          </w:p>
          <w:p w14:paraId="713740D4" w14:textId="46F29E07" w:rsidR="00AB6046" w:rsidRPr="00B71AEB" w:rsidRDefault="00AB6046" w:rsidP="005525B6">
            <w:pPr>
              <w:pStyle w:val="Text"/>
              <w:spacing w:line="240" w:lineRule="auto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July 2019 – Nov 2019</w:t>
            </w:r>
          </w:p>
          <w:p w14:paraId="79AA544D" w14:textId="6F710F20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Management of office equipment</w:t>
            </w:r>
          </w:p>
          <w:p w14:paraId="16710004" w14:textId="3AC5DD8F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Maintaining a clean and enjoyable working environment</w:t>
            </w:r>
          </w:p>
          <w:p w14:paraId="081A5E9E" w14:textId="26F7A639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Handling external or internal communication or management systems</w:t>
            </w:r>
          </w:p>
          <w:p w14:paraId="76AC799C" w14:textId="66095EAD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Managing clerical or other administrative staff</w:t>
            </w:r>
          </w:p>
          <w:p w14:paraId="51C247F0" w14:textId="67BA5B8F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Organizing, arranging, and coordinating meetings</w:t>
            </w:r>
          </w:p>
          <w:p w14:paraId="254E9C2E" w14:textId="7B0D9981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Sorting and making office income and expense reports</w:t>
            </w:r>
          </w:p>
          <w:p w14:paraId="0706C1CA" w14:textId="11AF58AF" w:rsidR="00AB6046" w:rsidRPr="00B71AEB" w:rsidRDefault="00AB6046" w:rsidP="005525B6">
            <w:pPr>
              <w:pStyle w:val="Text"/>
              <w:numPr>
                <w:ilvl w:val="0"/>
                <w:numId w:val="12"/>
              </w:numPr>
              <w:spacing w:line="240" w:lineRule="auto"/>
              <w:ind w:left="426" w:firstLine="0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Making and manage blogs</w:t>
            </w:r>
          </w:p>
        </w:tc>
        <w:tc>
          <w:tcPr>
            <w:tcW w:w="851" w:type="dxa"/>
            <w:vMerge/>
            <w:tcBorders>
              <w:top w:val="single" w:sz="8" w:space="0" w:color="2C3B57" w:themeColor="text2"/>
            </w:tcBorders>
            <w:vAlign w:val="center"/>
          </w:tcPr>
          <w:p w14:paraId="29450AD9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BDDD9A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</w:tr>
      <w:tr w:rsidR="00B71AEB" w:rsidRPr="00B71AEB" w14:paraId="53B69406" w14:textId="77777777" w:rsidTr="00407989">
        <w:trPr>
          <w:trHeight w:val="567"/>
        </w:trPr>
        <w:tc>
          <w:tcPr>
            <w:tcW w:w="6379" w:type="dxa"/>
            <w:tcBorders>
              <w:bottom w:val="single" w:sz="8" w:space="0" w:color="2C3B57" w:themeColor="text2"/>
            </w:tcBorders>
            <w:vAlign w:val="bottom"/>
          </w:tcPr>
          <w:p w14:paraId="0D1C7B18" w14:textId="317BB060" w:rsidR="00AD6FA4" w:rsidRPr="00B71AEB" w:rsidRDefault="00B50C4B" w:rsidP="005525B6">
            <w:pPr>
              <w:pStyle w:val="Heading3"/>
              <w:rPr>
                <w:rFonts w:ascii="Yu Gothic Light" w:eastAsia="Yu Gothic Light" w:hAnsi="Yu Gothic Light"/>
                <w:color w:val="000000" w:themeColor="text1"/>
                <w:spacing w:val="30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pacing w:val="30"/>
                <w:sz w:val="18"/>
                <w:szCs w:val="18"/>
              </w:rPr>
              <w:t>Education</w:t>
            </w:r>
          </w:p>
        </w:tc>
        <w:tc>
          <w:tcPr>
            <w:tcW w:w="851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8AB0011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2E566D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</w:tr>
      <w:tr w:rsidR="00B71AEB" w:rsidRPr="00B71AEB" w14:paraId="20759AA7" w14:textId="77777777" w:rsidTr="00407989">
        <w:trPr>
          <w:trHeight w:val="868"/>
        </w:trPr>
        <w:tc>
          <w:tcPr>
            <w:tcW w:w="6379" w:type="dxa"/>
            <w:tcBorders>
              <w:top w:val="single" w:sz="8" w:space="0" w:color="2C3B57" w:themeColor="text2"/>
            </w:tcBorders>
          </w:tcPr>
          <w:p w14:paraId="3CCEB269" w14:textId="115552E5" w:rsidR="00B50C4B" w:rsidRPr="00B71AEB" w:rsidRDefault="00B50C4B" w:rsidP="005525B6">
            <w:pPr>
              <w:pStyle w:val="Text"/>
              <w:spacing w:before="240" w:line="240" w:lineRule="auto"/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Universitas</w:t>
            </w:r>
            <w:proofErr w:type="spellEnd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 Islam </w:t>
            </w:r>
            <w:proofErr w:type="spellStart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Attahiriyah</w:t>
            </w:r>
            <w:proofErr w:type="spellEnd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>Tebet</w:t>
            </w:r>
            <w:proofErr w:type="spellEnd"/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, South Jakarta </w:t>
            </w:r>
          </w:p>
          <w:p w14:paraId="0E83A18B" w14:textId="77777777" w:rsidR="00B50C4B" w:rsidRPr="00B71AEB" w:rsidRDefault="00B50C4B" w:rsidP="005525B6">
            <w:pPr>
              <w:pStyle w:val="Text"/>
              <w:spacing w:line="240" w:lineRule="auto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August 2014 – July 2017</w:t>
            </w:r>
          </w:p>
          <w:p w14:paraId="1E5990E9" w14:textId="1AEC6CAE" w:rsidR="00AD6FA4" w:rsidRPr="00B71AEB" w:rsidRDefault="00B50C4B" w:rsidP="005525B6">
            <w:pPr>
              <w:pStyle w:val="Text"/>
              <w:spacing w:line="240" w:lineRule="auto"/>
              <w:jc w:val="both"/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Only until semester 6. But I learned a</w:t>
            </w:r>
            <w:r w:rsidRPr="00B71AEB">
              <w:rPr>
                <w:rFonts w:ascii="Yu Gothic Light" w:eastAsia="Yu Gothic Light" w:hAnsi="Yu Gothic Light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 xml:space="preserve">lot of programming languages </w:t>
            </w:r>
            <w:r w:rsidRPr="00B71AEB">
              <w:rPr>
                <w:rFonts w:ascii="Arial" w:eastAsia="Yu Gothic Light" w:hAnsi="Arial" w:cs="Arial"/>
                <w:color w:val="000000" w:themeColor="text1"/>
                <w:sz w:val="18"/>
                <w:szCs w:val="18"/>
              </w:rPr>
              <w:t>​​</w:t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and helped make applications for friend's thes</w:t>
            </w:r>
            <w:r w:rsidR="005525B6"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i</w:t>
            </w:r>
            <w:r w:rsidRPr="00B71AEB"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  <w:t>s.</w:t>
            </w:r>
          </w:p>
        </w:tc>
        <w:tc>
          <w:tcPr>
            <w:tcW w:w="851" w:type="dxa"/>
            <w:vMerge/>
            <w:tcBorders>
              <w:top w:val="single" w:sz="8" w:space="0" w:color="2C3B57" w:themeColor="text2"/>
            </w:tcBorders>
            <w:vAlign w:val="center"/>
          </w:tcPr>
          <w:p w14:paraId="6D18EF3E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9F0AFE" w14:textId="77777777" w:rsidR="00AD6FA4" w:rsidRPr="00B71AEB" w:rsidRDefault="00AD6FA4" w:rsidP="005525B6">
            <w:pPr>
              <w:rPr>
                <w:rFonts w:ascii="Yu Gothic Light" w:eastAsia="Yu Gothic Light" w:hAnsi="Yu Gothic Light"/>
                <w:color w:val="000000" w:themeColor="text1"/>
                <w:sz w:val="18"/>
                <w:szCs w:val="18"/>
              </w:rPr>
            </w:pPr>
          </w:p>
        </w:tc>
      </w:tr>
    </w:tbl>
    <w:p w14:paraId="36B6BB7D" w14:textId="77777777" w:rsidR="00AB03FA" w:rsidRPr="00B71AEB" w:rsidRDefault="00AB03FA" w:rsidP="005525B6">
      <w:pPr>
        <w:rPr>
          <w:rFonts w:ascii="Yu Gothic Light" w:eastAsia="Yu Gothic Light" w:hAnsi="Yu Gothic Light"/>
          <w:color w:val="000000" w:themeColor="text1"/>
          <w:sz w:val="18"/>
          <w:szCs w:val="18"/>
        </w:rPr>
      </w:pPr>
    </w:p>
    <w:sectPr w:rsidR="00AB03FA" w:rsidRPr="00B71AEB" w:rsidSect="005525B6">
      <w:pgSz w:w="11906" w:h="16838" w:code="9"/>
      <w:pgMar w:top="142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5DC9F" w14:textId="77777777" w:rsidR="00FD6EA7" w:rsidRDefault="00FD6EA7" w:rsidP="00DF1CB4">
      <w:r>
        <w:separator/>
      </w:r>
    </w:p>
  </w:endnote>
  <w:endnote w:type="continuationSeparator" w:id="0">
    <w:p w14:paraId="6B129372" w14:textId="77777777" w:rsidR="00FD6EA7" w:rsidRDefault="00FD6EA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3473E" w14:textId="77777777" w:rsidR="00FD6EA7" w:rsidRDefault="00FD6EA7" w:rsidP="00DF1CB4">
      <w:r>
        <w:separator/>
      </w:r>
    </w:p>
  </w:footnote>
  <w:footnote w:type="continuationSeparator" w:id="0">
    <w:p w14:paraId="5D1E3843" w14:textId="77777777" w:rsidR="00FD6EA7" w:rsidRDefault="00FD6EA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5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416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417" type="#_x0000_t75" style="width:12pt;height:12pt;visibility:visible;mso-wrap-style:square" o:bullet="t">
        <v:imagedata r:id="rId3" o:title="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42C17"/>
    <w:multiLevelType w:val="hybridMultilevel"/>
    <w:tmpl w:val="671865F8"/>
    <w:lvl w:ilvl="0" w:tplc="3DDC87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166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2FA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2FE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437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588E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E42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426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0C0B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AD66A5D"/>
    <w:multiLevelType w:val="hybridMultilevel"/>
    <w:tmpl w:val="27FC67FC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4F6809D4"/>
    <w:multiLevelType w:val="hybridMultilevel"/>
    <w:tmpl w:val="797859D4"/>
    <w:lvl w:ilvl="0" w:tplc="82825B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EB6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3A75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AC90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668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6666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B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A292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EE63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41"/>
    <w:rsid w:val="00042B55"/>
    <w:rsid w:val="00175DCA"/>
    <w:rsid w:val="002B73E2"/>
    <w:rsid w:val="002D3AB8"/>
    <w:rsid w:val="002E737B"/>
    <w:rsid w:val="003100FC"/>
    <w:rsid w:val="003F3845"/>
    <w:rsid w:val="00407989"/>
    <w:rsid w:val="00413477"/>
    <w:rsid w:val="004A586E"/>
    <w:rsid w:val="005525B6"/>
    <w:rsid w:val="00560EA0"/>
    <w:rsid w:val="005E09DE"/>
    <w:rsid w:val="005F5561"/>
    <w:rsid w:val="00680892"/>
    <w:rsid w:val="006C60E6"/>
    <w:rsid w:val="007149A4"/>
    <w:rsid w:val="008E3F1F"/>
    <w:rsid w:val="00913F41"/>
    <w:rsid w:val="009835F5"/>
    <w:rsid w:val="00A520FA"/>
    <w:rsid w:val="00AB03FA"/>
    <w:rsid w:val="00AB6046"/>
    <w:rsid w:val="00AD0DDD"/>
    <w:rsid w:val="00AD6FA4"/>
    <w:rsid w:val="00B50C4B"/>
    <w:rsid w:val="00B71AEB"/>
    <w:rsid w:val="00BF17A7"/>
    <w:rsid w:val="00CB4383"/>
    <w:rsid w:val="00D06709"/>
    <w:rsid w:val="00D74C88"/>
    <w:rsid w:val="00DC010E"/>
    <w:rsid w:val="00DF1CB4"/>
    <w:rsid w:val="00E14266"/>
    <w:rsid w:val="00E82A4F"/>
    <w:rsid w:val="00FA4DB0"/>
    <w:rsid w:val="00F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489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175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hi.ADHIKAP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C14CFB49804A59A81CF67A2946F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DD228-9745-4418-BD2E-7BA2A2D464DC}"/>
      </w:docPartPr>
      <w:docPartBody>
        <w:p w:rsidR="00412248" w:rsidRDefault="00412248">
          <w:pPr>
            <w:pStyle w:val="5EC14CFB49804A59A81CF67A2946FA79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48"/>
    <w:rsid w:val="0041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E156F9F0BE4DD3B1BAEF984104DA52">
    <w:name w:val="7DE156F9F0BE4DD3B1BAEF984104DA52"/>
  </w:style>
  <w:style w:type="paragraph" w:customStyle="1" w:styleId="032EE595C36A469C971CA04110EE2892">
    <w:name w:val="032EE595C36A469C971CA04110EE2892"/>
  </w:style>
  <w:style w:type="paragraph" w:customStyle="1" w:styleId="E6433E5FDEAF4301BE70F53EF3342BFC">
    <w:name w:val="E6433E5FDEAF4301BE70F53EF3342BFC"/>
  </w:style>
  <w:style w:type="paragraph" w:customStyle="1" w:styleId="0EB8653C698E44219FAE15FB11A925C2">
    <w:name w:val="0EB8653C698E44219FAE15FB11A925C2"/>
  </w:style>
  <w:style w:type="paragraph" w:customStyle="1" w:styleId="F6DDF0ABDCAC42438F3D42770E3042B8">
    <w:name w:val="F6DDF0ABDCAC42438F3D42770E3042B8"/>
  </w:style>
  <w:style w:type="paragraph" w:customStyle="1" w:styleId="B44A22CE37764C878088B744E270AF13">
    <w:name w:val="B44A22CE37764C878088B744E270AF13"/>
  </w:style>
  <w:style w:type="paragraph" w:customStyle="1" w:styleId="786E7C79C4CF405B83D5C0CC73F5968E">
    <w:name w:val="786E7C79C4CF405B83D5C0CC73F5968E"/>
  </w:style>
  <w:style w:type="paragraph" w:customStyle="1" w:styleId="696FD96E5CDB4EA4836677B8CC84F35A">
    <w:name w:val="696FD96E5CDB4EA4836677B8CC84F35A"/>
  </w:style>
  <w:style w:type="paragraph" w:customStyle="1" w:styleId="CD3FA6AF73254BDC9CDCC3084748C967">
    <w:name w:val="CD3FA6AF73254BDC9CDCC3084748C967"/>
  </w:style>
  <w:style w:type="paragraph" w:customStyle="1" w:styleId="AD34F572027641CA82B5CBFE55CE6F15">
    <w:name w:val="AD34F572027641CA82B5CBFE55CE6F15"/>
  </w:style>
  <w:style w:type="paragraph" w:customStyle="1" w:styleId="D6BB093A465B466AA678F8D6AC6A384B">
    <w:name w:val="D6BB093A465B466AA678F8D6AC6A384B"/>
  </w:style>
  <w:style w:type="paragraph" w:customStyle="1" w:styleId="0CA2F606C5884309B7B4BCD77ADB559C">
    <w:name w:val="0CA2F606C5884309B7B4BCD77ADB559C"/>
  </w:style>
  <w:style w:type="paragraph" w:customStyle="1" w:styleId="ED8BC8AC3A6F4BB8934FE52C9FE789F2">
    <w:name w:val="ED8BC8AC3A6F4BB8934FE52C9FE789F2"/>
  </w:style>
  <w:style w:type="paragraph" w:customStyle="1" w:styleId="A9B55A075D254914B077CD54F35138D3">
    <w:name w:val="A9B55A075D254914B077CD54F35138D3"/>
  </w:style>
  <w:style w:type="paragraph" w:styleId="ListParagraph">
    <w:name w:val="List Paragraph"/>
    <w:basedOn w:val="Normal"/>
    <w:uiPriority w:val="6"/>
    <w:qFormat/>
    <w:rsid w:val="00412248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A9E42633206C4160A4DA7E943314E67A">
    <w:name w:val="A9E42633206C4160A4DA7E943314E67A"/>
  </w:style>
  <w:style w:type="paragraph" w:customStyle="1" w:styleId="5511A907DDC24CA1A1BE13A9D0E82FA9">
    <w:name w:val="5511A907DDC24CA1A1BE13A9D0E82FA9"/>
  </w:style>
  <w:style w:type="paragraph" w:customStyle="1" w:styleId="094990C8F3604737ADBAF402FA9FC2EB">
    <w:name w:val="094990C8F3604737ADBAF402FA9FC2EB"/>
  </w:style>
  <w:style w:type="paragraph" w:customStyle="1" w:styleId="5EC14CFB49804A59A81CF67A2946FA79">
    <w:name w:val="5EC14CFB49804A59A81CF67A2946FA79"/>
  </w:style>
  <w:style w:type="paragraph" w:customStyle="1" w:styleId="341805896ABA4BFE9A91BAA2E73062C5">
    <w:name w:val="341805896ABA4BFE9A91BAA2E73062C5"/>
  </w:style>
  <w:style w:type="paragraph" w:customStyle="1" w:styleId="091F00F118224B8FA2C455D16D40CA32">
    <w:name w:val="091F00F118224B8FA2C455D16D40CA32"/>
  </w:style>
  <w:style w:type="paragraph" w:customStyle="1" w:styleId="03F2E04CAAB342B0B36474DD880E9C11">
    <w:name w:val="03F2E04CAAB342B0B36474DD880E9C11"/>
  </w:style>
  <w:style w:type="paragraph" w:customStyle="1" w:styleId="14DC401996CD46858DA15397BCAB92F5">
    <w:name w:val="14DC401996CD46858DA15397BCAB92F5"/>
  </w:style>
  <w:style w:type="paragraph" w:customStyle="1" w:styleId="A438E44CFDA74188B7A3775B36637A81">
    <w:name w:val="A438E44CFDA74188B7A3775B36637A81"/>
  </w:style>
  <w:style w:type="paragraph" w:customStyle="1" w:styleId="FC577C0DE740467783631B6A0F5307BE">
    <w:name w:val="FC577C0DE740467783631B6A0F5307BE"/>
  </w:style>
  <w:style w:type="paragraph" w:customStyle="1" w:styleId="6452737113D9456F9466B280639E88F2">
    <w:name w:val="6452737113D9456F9466B280639E88F2"/>
  </w:style>
  <w:style w:type="paragraph" w:customStyle="1" w:styleId="104006BB2E99476B98D53D1350D62AC9">
    <w:name w:val="104006BB2E99476B98D53D1350D62AC9"/>
  </w:style>
  <w:style w:type="paragraph" w:customStyle="1" w:styleId="Text">
    <w:name w:val="Text"/>
    <w:basedOn w:val="Normal"/>
    <w:uiPriority w:val="3"/>
    <w:qFormat/>
    <w:rsid w:val="00412248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B8EBAB99EA844EE59948C1986385B584">
    <w:name w:val="B8EBAB99EA844EE59948C1986385B584"/>
  </w:style>
  <w:style w:type="paragraph" w:customStyle="1" w:styleId="84FF3A88697D481DB4BC5BC417BB21BC">
    <w:name w:val="84FF3A88697D481DB4BC5BC417BB21BC"/>
  </w:style>
  <w:style w:type="paragraph" w:customStyle="1" w:styleId="B3282952A2E04520A24CBC7DE8E23C04">
    <w:name w:val="B3282952A2E04520A24CBC7DE8E23C04"/>
  </w:style>
  <w:style w:type="paragraph" w:customStyle="1" w:styleId="56F472E2D56540C1B4D258DE605D74B0">
    <w:name w:val="56F472E2D56540C1B4D258DE605D74B0"/>
    <w:rsid w:val="00412248"/>
  </w:style>
  <w:style w:type="paragraph" w:customStyle="1" w:styleId="1A2A79EC89A04F879ADD2270BBA3023C">
    <w:name w:val="1A2A79EC89A04F879ADD2270BBA3023C"/>
    <w:rsid w:val="00412248"/>
  </w:style>
  <w:style w:type="paragraph" w:customStyle="1" w:styleId="482DBB3420544C50BB12BEC0781228C6">
    <w:name w:val="482DBB3420544C50BB12BEC0781228C6"/>
    <w:rsid w:val="00412248"/>
  </w:style>
  <w:style w:type="paragraph" w:customStyle="1" w:styleId="39DEAAEE82614B8391399EE9767E3B5D">
    <w:name w:val="39DEAAEE82614B8391399EE9767E3B5D"/>
    <w:rsid w:val="00412248"/>
  </w:style>
  <w:style w:type="paragraph" w:customStyle="1" w:styleId="4522FA8DB817476AABB6F44FCFB4C1D1">
    <w:name w:val="4522FA8DB817476AABB6F44FCFB4C1D1"/>
    <w:rsid w:val="00412248"/>
  </w:style>
  <w:style w:type="paragraph" w:customStyle="1" w:styleId="9F747C1EDE43452BA8E5BE9E80B7E6C9">
    <w:name w:val="9F747C1EDE43452BA8E5BE9E80B7E6C9"/>
    <w:rsid w:val="00412248"/>
  </w:style>
  <w:style w:type="paragraph" w:customStyle="1" w:styleId="C7A2514C4CD54128A478E07F9660C04F">
    <w:name w:val="C7A2514C4CD54128A478E07F9660C04F"/>
    <w:rsid w:val="00412248"/>
  </w:style>
  <w:style w:type="paragraph" w:customStyle="1" w:styleId="CD0CE6ED56FA41F0BD707C2ABE093055">
    <w:name w:val="CD0CE6ED56FA41F0BD707C2ABE093055"/>
    <w:rsid w:val="00412248"/>
  </w:style>
  <w:style w:type="paragraph" w:customStyle="1" w:styleId="EB41359D61504C948C6F2613989D3BA3">
    <w:name w:val="EB41359D61504C948C6F2613989D3BA3"/>
    <w:rsid w:val="00412248"/>
  </w:style>
  <w:style w:type="paragraph" w:customStyle="1" w:styleId="0E65B683570C4427843A85961B3A18FE">
    <w:name w:val="0E65B683570C4427843A85961B3A18FE"/>
    <w:rsid w:val="00412248"/>
  </w:style>
  <w:style w:type="paragraph" w:customStyle="1" w:styleId="64E220E329DF4B98A74803C01BE75EEE">
    <w:name w:val="64E220E329DF4B98A74803C01BE75EEE"/>
    <w:rsid w:val="00412248"/>
  </w:style>
  <w:style w:type="paragraph" w:customStyle="1" w:styleId="656FF24E8D3B431DA355A7B9B161ECD7">
    <w:name w:val="656FF24E8D3B431DA355A7B9B161ECD7"/>
    <w:rsid w:val="00412248"/>
  </w:style>
  <w:style w:type="paragraph" w:customStyle="1" w:styleId="C1B86D1B29404D4D80573E73E223EF3B">
    <w:name w:val="C1B86D1B29404D4D80573E73E223EF3B"/>
    <w:rsid w:val="00412248"/>
  </w:style>
  <w:style w:type="paragraph" w:customStyle="1" w:styleId="A2A61A10A546402B990F9D5BB4A64378">
    <w:name w:val="A2A61A10A546402B990F9D5BB4A64378"/>
    <w:rsid w:val="00412248"/>
  </w:style>
  <w:style w:type="paragraph" w:customStyle="1" w:styleId="CAA9BC3B727B4281BC862C7D6E4B64E9">
    <w:name w:val="CAA9BC3B727B4281BC862C7D6E4B64E9"/>
    <w:rsid w:val="00412248"/>
  </w:style>
  <w:style w:type="paragraph" w:customStyle="1" w:styleId="8F72B72CE405471AA3488ADC773A434E">
    <w:name w:val="8F72B72CE405471AA3488ADC773A434E"/>
    <w:rsid w:val="00412248"/>
  </w:style>
  <w:style w:type="paragraph" w:customStyle="1" w:styleId="AF824147B7F242ECBD6D8A991155B337">
    <w:name w:val="AF824147B7F242ECBD6D8A991155B337"/>
    <w:rsid w:val="00412248"/>
  </w:style>
  <w:style w:type="paragraph" w:customStyle="1" w:styleId="9A7050C1F1A74F2CA7B90B22D3313B2F">
    <w:name w:val="9A7050C1F1A74F2CA7B90B22D3313B2F"/>
    <w:rsid w:val="00412248"/>
  </w:style>
  <w:style w:type="paragraph" w:customStyle="1" w:styleId="450F8D241D31497AB328E1F183C08B12">
    <w:name w:val="450F8D241D31497AB328E1F183C08B12"/>
    <w:rsid w:val="00412248"/>
  </w:style>
  <w:style w:type="paragraph" w:customStyle="1" w:styleId="855605FC928548FF8022DFBB907BD006">
    <w:name w:val="855605FC928548FF8022DFBB907BD006"/>
    <w:rsid w:val="00412248"/>
  </w:style>
  <w:style w:type="paragraph" w:customStyle="1" w:styleId="9EC305647C0248A58BF6231360C7316E">
    <w:name w:val="9EC305647C0248A58BF6231360C7316E"/>
    <w:rsid w:val="00412248"/>
  </w:style>
  <w:style w:type="paragraph" w:customStyle="1" w:styleId="7E8461FB49714207BF9338091406C429">
    <w:name w:val="7E8461FB49714207BF9338091406C429"/>
    <w:rsid w:val="00412248"/>
  </w:style>
  <w:style w:type="paragraph" w:customStyle="1" w:styleId="05A4870204084C0C9363A53CD0E8A250">
    <w:name w:val="05A4870204084C0C9363A53CD0E8A250"/>
    <w:rsid w:val="00412248"/>
  </w:style>
  <w:style w:type="paragraph" w:customStyle="1" w:styleId="389BE15FA49242709DEC7288CFA9B5B7">
    <w:name w:val="389BE15FA49242709DEC7288CFA9B5B7"/>
    <w:rsid w:val="00412248"/>
  </w:style>
  <w:style w:type="paragraph" w:customStyle="1" w:styleId="F019B504F5F545C0949664EFACC8A738">
    <w:name w:val="F019B504F5F545C0949664EFACC8A738"/>
    <w:rsid w:val="00412248"/>
  </w:style>
  <w:style w:type="paragraph" w:customStyle="1" w:styleId="AC6A633046C64635BE1FD4451B14CC0F">
    <w:name w:val="AC6A633046C64635BE1FD4451B14CC0F"/>
    <w:rsid w:val="00412248"/>
  </w:style>
  <w:style w:type="paragraph" w:customStyle="1" w:styleId="2CAAFAFC5D6B4057A86B9FCFC36C7A24">
    <w:name w:val="2CAAFAFC5D6B4057A86B9FCFC36C7A24"/>
    <w:rsid w:val="00412248"/>
  </w:style>
  <w:style w:type="paragraph" w:customStyle="1" w:styleId="6BD702D66F6C492A9EC2398C4228D4E6">
    <w:name w:val="6BD702D66F6C492A9EC2398C4228D4E6"/>
    <w:rsid w:val="00412248"/>
  </w:style>
  <w:style w:type="paragraph" w:customStyle="1" w:styleId="12CB629B78C44DEFB5633E171CA27719">
    <w:name w:val="12CB629B78C44DEFB5633E171CA27719"/>
    <w:rsid w:val="00412248"/>
  </w:style>
  <w:style w:type="paragraph" w:customStyle="1" w:styleId="3310E5B7411546998082BAE799D7862A">
    <w:name w:val="3310E5B7411546998082BAE799D7862A"/>
    <w:rsid w:val="00412248"/>
  </w:style>
  <w:style w:type="paragraph" w:customStyle="1" w:styleId="0230DF86BD33496E8E73B0FD0D835E9D">
    <w:name w:val="0230DF86BD33496E8E73B0FD0D835E9D"/>
    <w:rsid w:val="00412248"/>
  </w:style>
  <w:style w:type="paragraph" w:customStyle="1" w:styleId="7E8CD4A04E044ECEA90459A90CDFCFCC">
    <w:name w:val="7E8CD4A04E044ECEA90459A90CDFCFCC"/>
    <w:rsid w:val="00412248"/>
  </w:style>
  <w:style w:type="paragraph" w:customStyle="1" w:styleId="9309FAA2F28A40C69F7293A7A1581919">
    <w:name w:val="9309FAA2F28A40C69F7293A7A1581919"/>
    <w:rsid w:val="00412248"/>
  </w:style>
  <w:style w:type="paragraph" w:customStyle="1" w:styleId="BD2CFEB2374745A38C4F2D6A3ED3893F">
    <w:name w:val="BD2CFEB2374745A38C4F2D6A3ED3893F"/>
    <w:rsid w:val="00412248"/>
  </w:style>
  <w:style w:type="paragraph" w:customStyle="1" w:styleId="A3340DBA5C37466C9890D9637A2E2534">
    <w:name w:val="A3340DBA5C37466C9890D9637A2E2534"/>
    <w:rsid w:val="00412248"/>
  </w:style>
  <w:style w:type="paragraph" w:customStyle="1" w:styleId="101B57DF3A4142BEB456F5549F47761E">
    <w:name w:val="101B57DF3A4142BEB456F5549F47761E"/>
    <w:rsid w:val="00412248"/>
  </w:style>
  <w:style w:type="paragraph" w:customStyle="1" w:styleId="00C15AC1BF4B4E488BD8143BD617E2BD">
    <w:name w:val="00C15AC1BF4B4E488BD8143BD617E2BD"/>
    <w:rsid w:val="00412248"/>
  </w:style>
  <w:style w:type="paragraph" w:customStyle="1" w:styleId="AD4A11BBA07749648CDCAF7B3B00DCC7">
    <w:name w:val="AD4A11BBA07749648CDCAF7B3B00DCC7"/>
    <w:rsid w:val="00412248"/>
  </w:style>
  <w:style w:type="paragraph" w:customStyle="1" w:styleId="2BDF3CD067FD4492BA0B591D9930B20A">
    <w:name w:val="2BDF3CD067FD4492BA0B591D9930B20A"/>
    <w:rsid w:val="00412248"/>
  </w:style>
  <w:style w:type="paragraph" w:customStyle="1" w:styleId="1B0BC7B3F3534ABF95A52826561FA60B">
    <w:name w:val="1B0BC7B3F3534ABF95A52826561FA60B"/>
    <w:rsid w:val="00412248"/>
  </w:style>
  <w:style w:type="paragraph" w:customStyle="1" w:styleId="427D84221D6048AF972036507AA9181A">
    <w:name w:val="427D84221D6048AF972036507AA9181A"/>
    <w:rsid w:val="00412248"/>
  </w:style>
  <w:style w:type="paragraph" w:customStyle="1" w:styleId="E2B43938BE634900B01407D625C908E6">
    <w:name w:val="E2B43938BE634900B01407D625C908E6"/>
    <w:rsid w:val="00412248"/>
  </w:style>
  <w:style w:type="paragraph" w:customStyle="1" w:styleId="FD591A1159604617A8F0DC1FA099EBAA">
    <w:name w:val="FD591A1159604617A8F0DC1FA099EBAA"/>
    <w:rsid w:val="00412248"/>
  </w:style>
  <w:style w:type="paragraph" w:customStyle="1" w:styleId="43803298860E4C739DF4EC9F4C429B3E">
    <w:name w:val="43803298860E4C739DF4EC9F4C429B3E"/>
    <w:rsid w:val="00412248"/>
  </w:style>
  <w:style w:type="paragraph" w:customStyle="1" w:styleId="25A0C9C740B6469AB01AFEB5683BA464">
    <w:name w:val="25A0C9C740B6469AB01AFEB5683BA464"/>
    <w:rsid w:val="00412248"/>
  </w:style>
  <w:style w:type="paragraph" w:customStyle="1" w:styleId="6DF9E55F4DF44EFDBC564C14CC279E7D">
    <w:name w:val="6DF9E55F4DF44EFDBC564C14CC279E7D"/>
    <w:rsid w:val="00412248"/>
  </w:style>
  <w:style w:type="paragraph" w:customStyle="1" w:styleId="46ADDF72A9BB4CE4AB629F1799D16B0A">
    <w:name w:val="46ADDF72A9BB4CE4AB629F1799D16B0A"/>
    <w:rsid w:val="00412248"/>
  </w:style>
  <w:style w:type="paragraph" w:customStyle="1" w:styleId="3CC95ECD90894581BF435E797C92C393">
    <w:name w:val="3CC95ECD90894581BF435E797C92C393"/>
    <w:rsid w:val="00412248"/>
  </w:style>
  <w:style w:type="paragraph" w:customStyle="1" w:styleId="99F97C6007C14738A1CC40204886426D">
    <w:name w:val="99F97C6007C14738A1CC40204886426D"/>
    <w:rsid w:val="00412248"/>
  </w:style>
  <w:style w:type="paragraph" w:customStyle="1" w:styleId="0075639B1F1A4826AC10B9F5406D4EFC">
    <w:name w:val="0075639B1F1A4826AC10B9F5406D4EFC"/>
    <w:rsid w:val="00412248"/>
  </w:style>
  <w:style w:type="paragraph" w:customStyle="1" w:styleId="30F1AF8548074E89A82D0309254CDEA9">
    <w:name w:val="30F1AF8548074E89A82D0309254CDEA9"/>
    <w:rsid w:val="00412248"/>
  </w:style>
  <w:style w:type="paragraph" w:customStyle="1" w:styleId="4F009400681943B5B4011E2C9A800B29">
    <w:name w:val="4F009400681943B5B4011E2C9A800B29"/>
    <w:rsid w:val="00412248"/>
  </w:style>
  <w:style w:type="paragraph" w:customStyle="1" w:styleId="31E100F4F9E5499BB303D190209DC238">
    <w:name w:val="31E100F4F9E5499BB303D190209DC238"/>
    <w:rsid w:val="00412248"/>
  </w:style>
  <w:style w:type="paragraph" w:customStyle="1" w:styleId="B5E7BCA5BD69439C88289DC7F3FB3FA7">
    <w:name w:val="B5E7BCA5BD69439C88289DC7F3FB3FA7"/>
    <w:rsid w:val="00412248"/>
  </w:style>
  <w:style w:type="paragraph" w:customStyle="1" w:styleId="19E308FAE9C244E392BC6A01EE86FB68">
    <w:name w:val="19E308FAE9C244E392BC6A01EE86FB68"/>
    <w:rsid w:val="00412248"/>
  </w:style>
  <w:style w:type="paragraph" w:customStyle="1" w:styleId="BF11C8C8F2FD464AB8CA2552E12BE239">
    <w:name w:val="BF11C8C8F2FD464AB8CA2552E12BE239"/>
    <w:rsid w:val="00412248"/>
  </w:style>
  <w:style w:type="paragraph" w:customStyle="1" w:styleId="EE2ED7126E99497EB7C9C8D7A1CEA232">
    <w:name w:val="EE2ED7126E99497EB7C9C8D7A1CEA232"/>
    <w:rsid w:val="00412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2020-02-14T12:00:00Z</dcterms:created>
  <dcterms:modified xsi:type="dcterms:W3CDTF">2020-02-14T15:08:00Z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